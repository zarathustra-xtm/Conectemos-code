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FC" w:rsidRPr="00A831CC" w:rsidRDefault="006E016B" w:rsidP="002841F4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1" locked="0" layoutInCell="1" allowOverlap="1" wp14:anchorId="3EBA84F8" wp14:editId="148BF35D">
            <wp:simplePos x="0" y="0"/>
            <wp:positionH relativeFrom="margin">
              <wp:posOffset>148590</wp:posOffset>
            </wp:positionH>
            <wp:positionV relativeFrom="paragraph">
              <wp:posOffset>136194</wp:posOffset>
            </wp:positionV>
            <wp:extent cx="1759585" cy="9170670"/>
            <wp:effectExtent l="0" t="0" r="0" b="0"/>
            <wp:wrapNone/>
            <wp:docPr id="2" name="Imagen 2" descr="https://diccionarioactual.com/wp-content/uploads/2016/06/discot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iccionarioactual.com/wp-content/uploads/2016/06/discote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5" t="5187" r="58318" b="-103"/>
                    <a:stretch/>
                  </pic:blipFill>
                  <pic:spPr bwMode="auto">
                    <a:xfrm>
                      <a:off x="0" y="0"/>
                      <a:ext cx="1759585" cy="917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529" w:type="dxa"/>
        <w:jc w:val="center"/>
        <w:tblLayout w:type="fixed"/>
        <w:tblLook w:val="0000" w:firstRow="0" w:lastRow="0" w:firstColumn="0" w:lastColumn="0" w:noHBand="0" w:noVBand="0"/>
        <w:tblDescription w:val="Diseño de tabla"/>
      </w:tblPr>
      <w:tblGrid>
        <w:gridCol w:w="2739"/>
        <w:gridCol w:w="274"/>
        <w:gridCol w:w="3917"/>
        <w:gridCol w:w="3599"/>
      </w:tblGrid>
      <w:tr w:rsidR="000073FC" w:rsidRPr="00A831CC" w:rsidTr="006E016B">
        <w:trPr>
          <w:trHeight w:val="1756"/>
          <w:jc w:val="center"/>
        </w:trPr>
        <w:tc>
          <w:tcPr>
            <w:tcW w:w="2739" w:type="dxa"/>
            <w:vMerge w:val="restart"/>
            <w:shd w:val="clear" w:color="auto" w:fill="auto"/>
            <w:vAlign w:val="center"/>
          </w:tcPr>
          <w:p w:rsidR="000073FC" w:rsidRPr="00A831CC" w:rsidRDefault="000073FC" w:rsidP="00B65EF0">
            <w:pPr>
              <w:spacing w:line="240" w:lineRule="auto"/>
              <w:ind w:left="288" w:right="288"/>
              <w:rPr>
                <w:noProof/>
              </w:rPr>
            </w:pPr>
          </w:p>
          <w:p w:rsidR="000073FC" w:rsidRPr="00A831CC" w:rsidRDefault="000073FC" w:rsidP="00B65EF0">
            <w:pPr>
              <w:spacing w:before="240" w:line="240" w:lineRule="auto"/>
              <w:ind w:left="288" w:right="288"/>
              <w:rPr>
                <w:noProof/>
              </w:rPr>
            </w:pPr>
          </w:p>
          <w:p w:rsidR="000073FC" w:rsidRPr="006E016B" w:rsidRDefault="005B17F7" w:rsidP="00B65EF0">
            <w:pPr>
              <w:spacing w:line="240" w:lineRule="auto"/>
              <w:ind w:left="288" w:right="288"/>
              <w:rPr>
                <w:b/>
                <w:noProof/>
              </w:rPr>
            </w:pPr>
            <w:r w:rsidRPr="006E016B">
              <w:rPr>
                <w:b/>
                <w:noProof/>
              </w:rPr>
              <w:t>Disco</w:t>
            </w:r>
          </w:p>
          <w:p w:rsidR="000073FC" w:rsidRPr="006E016B" w:rsidRDefault="00FD524F" w:rsidP="00B65EF0">
            <w:pPr>
              <w:spacing w:line="240" w:lineRule="auto"/>
              <w:ind w:left="288" w:right="288"/>
              <w:rPr>
                <w:b/>
                <w:noProof/>
              </w:rPr>
            </w:pPr>
            <w:r>
              <w:rPr>
                <w:b/>
                <w:noProof/>
              </w:rPr>
              <w:t>Magic Ilusio</w:t>
            </w:r>
            <w:r w:rsidR="006E016B" w:rsidRPr="006E016B">
              <w:rPr>
                <w:b/>
                <w:noProof/>
              </w:rPr>
              <w:t>n</w:t>
            </w:r>
          </w:p>
          <w:p w:rsidR="000073FC" w:rsidRPr="00A831CC" w:rsidRDefault="000073FC" w:rsidP="00B65EF0">
            <w:pPr>
              <w:spacing w:line="240" w:lineRule="auto"/>
              <w:ind w:left="288" w:right="288"/>
              <w:rPr>
                <w:noProof/>
              </w:rPr>
            </w:pPr>
          </w:p>
          <w:p w:rsidR="000073FC" w:rsidRPr="00A831CC" w:rsidRDefault="000073FC" w:rsidP="00B65EF0">
            <w:pPr>
              <w:spacing w:line="240" w:lineRule="auto"/>
              <w:ind w:left="288" w:right="288"/>
              <w:rPr>
                <w:noProof/>
              </w:rPr>
            </w:pPr>
          </w:p>
          <w:p w:rsidR="000073FC" w:rsidRDefault="006E016B" w:rsidP="00B65EF0">
            <w:pPr>
              <w:spacing w:line="240" w:lineRule="auto"/>
              <w:ind w:left="288" w:right="288"/>
              <w:rPr>
                <w:noProof/>
              </w:rPr>
            </w:pPr>
            <w:r>
              <w:rPr>
                <w:noProof/>
              </w:rPr>
              <w:t>Mario Lopez</w:t>
            </w:r>
          </w:p>
          <w:p w:rsidR="006E016B" w:rsidRPr="00A831CC" w:rsidRDefault="006E016B" w:rsidP="00B65EF0">
            <w:pPr>
              <w:spacing w:line="240" w:lineRule="auto"/>
              <w:ind w:left="288" w:right="288"/>
              <w:rPr>
                <w:noProof/>
              </w:rPr>
            </w:pPr>
            <w:r>
              <w:rPr>
                <w:noProof/>
              </w:rPr>
              <w:t>3113 5919</w:t>
            </w:r>
          </w:p>
          <w:p w:rsidR="000073FC" w:rsidRPr="00A831CC" w:rsidRDefault="000073FC" w:rsidP="00B65EF0">
            <w:pPr>
              <w:spacing w:line="240" w:lineRule="auto"/>
              <w:ind w:left="288" w:right="288"/>
              <w:rPr>
                <w:noProof/>
              </w:rPr>
            </w:pPr>
          </w:p>
          <w:p w:rsidR="00F47FB5" w:rsidRPr="00A831CC" w:rsidRDefault="00F47FB5" w:rsidP="00B65EF0">
            <w:pPr>
              <w:spacing w:line="240" w:lineRule="auto"/>
              <w:ind w:left="288" w:right="288"/>
              <w:rPr>
                <w:noProof/>
              </w:rPr>
            </w:pPr>
          </w:p>
          <w:p w:rsidR="000073FC" w:rsidRPr="00A831CC" w:rsidRDefault="00563F02" w:rsidP="00B65EF0">
            <w:pPr>
              <w:spacing w:line="240" w:lineRule="auto"/>
              <w:ind w:left="288" w:right="288"/>
              <w:rPr>
                <w:noProof/>
                <w:sz w:val="32"/>
                <w:szCs w:val="32"/>
              </w:rPr>
            </w:pPr>
            <w:sdt>
              <w:sdtPr>
                <w:rPr>
                  <w:noProof/>
                  <w:sz w:val="32"/>
                  <w:szCs w:val="32"/>
                </w:rPr>
                <w:alias w:val="Gracias por su confianza:"/>
                <w:tag w:val="Gracias por su confianza:"/>
                <w:id w:val="-1382711354"/>
                <w:placeholder>
                  <w:docPart w:val="584343C4F66C49CA99BC59F221C4C3BA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6E016B">
                  <w:rPr>
                    <w:noProof/>
                    <w:sz w:val="32"/>
                    <w:szCs w:val="32"/>
                    <w:lang w:bidi="es-ES"/>
                  </w:rPr>
                  <w:t>GRACIAS POR SU CONFIANZA</w:t>
                </w:r>
              </w:sdtContent>
            </w:sdt>
          </w:p>
        </w:tc>
        <w:tc>
          <w:tcPr>
            <w:tcW w:w="274" w:type="dxa"/>
            <w:vMerge w:val="restart"/>
          </w:tcPr>
          <w:p w:rsidR="000073FC" w:rsidRPr="00A831CC" w:rsidRDefault="005B17F7" w:rsidP="00B65EF0">
            <w:pPr>
              <w:spacing w:line="240" w:lineRule="auto"/>
              <w:ind w:left="-144"/>
              <w:jc w:val="both"/>
              <w:rPr>
                <w:noProof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0DA8E838" wp14:editId="23E15734">
                  <wp:simplePos x="0" y="0"/>
                  <wp:positionH relativeFrom="column">
                    <wp:posOffset>132480</wp:posOffset>
                  </wp:positionH>
                  <wp:positionV relativeFrom="paragraph">
                    <wp:posOffset>104320</wp:posOffset>
                  </wp:positionV>
                  <wp:extent cx="2525754" cy="2341245"/>
                  <wp:effectExtent l="0" t="3175" r="5080" b="5080"/>
                  <wp:wrapNone/>
                  <wp:docPr id="1" name="Imagen 1" descr="C:\Users\eescobar\AppData\Local\Microsoft\Windows\INetCache\Content.Word\20210207_1824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escobar\AppData\Local\Microsoft\Windows\INetCache\Content.Word\20210207_18242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015"/>
                          <a:stretch/>
                        </pic:blipFill>
                        <pic:spPr bwMode="auto">
                          <a:xfrm rot="5400000">
                            <a:off x="0" y="0"/>
                            <a:ext cx="2527248" cy="234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73FC" w:rsidRPr="00A831CC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6DB3BD6" wp14:editId="73934154">
                      <wp:extent cx="116205" cy="1895475"/>
                      <wp:effectExtent l="0" t="0" r="0" b="0"/>
                      <wp:docPr id="9" name="Rectángulo 9" descr="Rectángulo púrpura como barra later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B0417D" id="Rectángulo 9" o:spid="_x0000_s1026" alt="Rectángulo púrpura como barra lateral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" fillcolor="#b70da3 [3205]" stroked="f">
                      <w10:anchorlock/>
                    </v:rect>
                  </w:pict>
                </mc:Fallback>
              </mc:AlternateContent>
            </w:r>
            <w:r w:rsidR="000073FC" w:rsidRPr="00A831CC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33E2361" wp14:editId="31E047C9">
                      <wp:extent cx="116205" cy="3400425"/>
                      <wp:effectExtent l="0" t="0" r="0" b="0"/>
                      <wp:docPr id="8" name="Rectángulo 10" descr="Rectángulo azul como barra later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F0B74D" id="Rectángulo 10" o:spid="_x0000_s1026" alt="Rectángulo azul como barra lateral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" fillcolor="#4bacc6 [3208]" stroked="f">
                      <w10:anchorlock/>
                    </v:rect>
                  </w:pict>
                </mc:Fallback>
              </mc:AlternateContent>
            </w:r>
            <w:r w:rsidR="000073FC" w:rsidRPr="00A831CC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042EB421" wp14:editId="0EC0FBC1">
                      <wp:extent cx="116205" cy="1152525"/>
                      <wp:effectExtent l="0" t="0" r="0" b="0"/>
                      <wp:docPr id="7" name="Rectángulo 10" descr="Rectángulo gris como barra later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EFF04F" id="Rectángulo 10" o:spid="_x0000_s1026" alt="Rectángulo gris como barra lateral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" fillcolor="#b2b2b2 [3206]" stroked="f">
                      <w10:anchorlock/>
                    </v:rect>
                  </w:pict>
                </mc:Fallback>
              </mc:AlternateContent>
            </w:r>
            <w:r w:rsidR="000073FC" w:rsidRPr="00A831CC"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1C86E392" wp14:editId="7DD52450">
                      <wp:extent cx="116205" cy="2720975"/>
                      <wp:effectExtent l="0" t="0" r="0" b="0"/>
                      <wp:docPr id="6" name="Rectángulo 9" descr="Rectángulo púrpura como barra lateral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72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1AF75B" id="Rectángulo 9" o:spid="_x0000_s1026" alt="Rectángulo púrpura como barra lateral" style="width:9.15pt;height:2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516" w:type="dxa"/>
            <w:gridSpan w:val="2"/>
            <w:vAlign w:val="center"/>
          </w:tcPr>
          <w:p w:rsidR="000073FC" w:rsidRPr="00A831CC" w:rsidRDefault="005B17F7" w:rsidP="005B17F7">
            <w:pPr>
              <w:pStyle w:val="Ttulo1"/>
              <w:spacing w:after="240"/>
              <w:rPr>
                <w:rFonts w:ascii="Microsoft Office Preview Font" w:hAnsi="Microsoft Office Preview Font"/>
                <w:b w:val="0"/>
                <w:noProof/>
                <w:sz w:val="80"/>
                <w:szCs w:val="80"/>
              </w:rPr>
            </w:pPr>
            <w:r>
              <w:rPr>
                <w:rFonts w:ascii="Microsoft Office Preview Font" w:hAnsi="Microsoft Office Preview Font"/>
                <w:b w:val="0"/>
                <w:noProof/>
                <w:color w:val="333333" w:themeColor="accent1"/>
                <w:sz w:val="80"/>
                <w:szCs w:val="80"/>
              </w:rPr>
              <w:t xml:space="preserve">   Cotización </w:t>
            </w:r>
          </w:p>
        </w:tc>
      </w:tr>
      <w:tr w:rsidR="000073FC" w:rsidRPr="00A831CC" w:rsidTr="006E016B">
        <w:trPr>
          <w:trHeight w:val="1584"/>
          <w:jc w:val="center"/>
        </w:trPr>
        <w:tc>
          <w:tcPr>
            <w:tcW w:w="2739" w:type="dxa"/>
            <w:vMerge/>
            <w:shd w:val="clear" w:color="auto" w:fill="auto"/>
          </w:tcPr>
          <w:p w:rsidR="000073FC" w:rsidRPr="00A831CC" w:rsidRDefault="000073FC" w:rsidP="00B65EF0">
            <w:pPr>
              <w:spacing w:line="240" w:lineRule="auto"/>
              <w:ind w:left="288"/>
              <w:rPr>
                <w:noProof/>
              </w:rPr>
            </w:pPr>
          </w:p>
        </w:tc>
        <w:tc>
          <w:tcPr>
            <w:tcW w:w="274" w:type="dxa"/>
            <w:vMerge/>
          </w:tcPr>
          <w:p w:rsidR="000073FC" w:rsidRPr="00A831CC" w:rsidRDefault="000073FC" w:rsidP="00B65EF0">
            <w:pPr>
              <w:spacing w:line="240" w:lineRule="auto"/>
              <w:ind w:left="1137"/>
              <w:rPr>
                <w:noProof/>
              </w:rPr>
            </w:pPr>
          </w:p>
        </w:tc>
        <w:tc>
          <w:tcPr>
            <w:tcW w:w="3917" w:type="dxa"/>
          </w:tcPr>
          <w:p w:rsidR="000073FC" w:rsidRPr="00A831CC" w:rsidRDefault="000073FC" w:rsidP="00B65EF0">
            <w:pPr>
              <w:rPr>
                <w:noProof/>
              </w:rPr>
            </w:pPr>
          </w:p>
        </w:tc>
        <w:tc>
          <w:tcPr>
            <w:tcW w:w="3599" w:type="dxa"/>
          </w:tcPr>
          <w:p w:rsidR="000073FC" w:rsidRPr="00A831CC" w:rsidRDefault="00563F02" w:rsidP="00B65EF0">
            <w:pPr>
              <w:rPr>
                <w:rFonts w:ascii="Microsoft Office Preview Font" w:hAnsi="Microsoft Office Preview Font"/>
                <w:noProof/>
                <w:sz w:val="18"/>
              </w:rPr>
            </w:pPr>
            <w:sdt>
              <w:sdtPr>
                <w:rPr>
                  <w:rFonts w:ascii="Microsoft Office Preview Font" w:hAnsi="Microsoft Office Preview Font"/>
                  <w:noProof/>
                  <w:sz w:val="18"/>
                </w:rPr>
                <w:alias w:val="Vendido a:"/>
                <w:tag w:val="Vendido a:"/>
                <w:id w:val="50743170"/>
                <w:placeholder>
                  <w:docPart w:val="9C21278B516B43E3922DA0DB9D6A7388"/>
                </w:placeholder>
                <w:temporary/>
                <w:showingPlcHdr/>
                <w15:appearance w15:val="hidden"/>
              </w:sdtPr>
              <w:sdtEndPr/>
              <w:sdtContent>
                <w:r w:rsidR="00B04265" w:rsidRPr="00A831CC">
                  <w:rPr>
                    <w:rFonts w:ascii="Microsoft Office Preview Font" w:eastAsia="Microsoft Office Preview Font" w:hAnsi="Microsoft Office Preview Font" w:cs="Microsoft Office Preview Font"/>
                    <w:noProof/>
                    <w:sz w:val="18"/>
                    <w:lang w:bidi="es-ES"/>
                  </w:rPr>
                  <w:t>VENDIDO A</w:t>
                </w:r>
                <w:r w:rsidR="00B65EF0" w:rsidRPr="00A831CC">
                  <w:rPr>
                    <w:rFonts w:ascii="Microsoft Office Preview Font" w:eastAsia="Microsoft Office Preview Font" w:hAnsi="Microsoft Office Preview Font" w:cs="Microsoft Office Preview Font"/>
                    <w:noProof/>
                    <w:sz w:val="18"/>
                    <w:lang w:bidi="es-ES"/>
                  </w:rPr>
                  <w:t>:</w:t>
                </w:r>
              </w:sdtContent>
            </w:sdt>
            <w:r w:rsidR="000073FC" w:rsidRPr="00A831CC">
              <w:rPr>
                <w:rFonts w:ascii="Microsoft Office Preview Font" w:eastAsia="Microsoft Office Preview Font" w:hAnsi="Microsoft Office Preview Font" w:cs="Microsoft Office Preview Font"/>
                <w:noProof/>
                <w:sz w:val="18"/>
                <w:lang w:bidi="es-ES"/>
              </w:rPr>
              <w:t xml:space="preserve"> </w:t>
            </w:r>
            <w:r w:rsidR="005B17F7">
              <w:rPr>
                <w:rFonts w:ascii="Microsoft Office Preview Font" w:eastAsia="Microsoft Office Preview Font" w:hAnsi="Microsoft Office Preview Font" w:cs="Microsoft Office Preview Font"/>
                <w:noProof/>
                <w:sz w:val="18"/>
                <w:lang w:bidi="es-ES"/>
              </w:rPr>
              <w:t xml:space="preserve"> </w:t>
            </w:r>
            <w:r w:rsidR="005B17F7" w:rsidRPr="005B17F7">
              <w:rPr>
                <w:rFonts w:ascii="Microsoft Office Preview Font" w:hAnsi="Microsoft Office Preview Font"/>
                <w:b/>
                <w:noProof/>
                <w:sz w:val="18"/>
              </w:rPr>
              <w:t>Colegio de Abogados y</w:t>
            </w:r>
            <w:r w:rsidR="005B17F7">
              <w:rPr>
                <w:rFonts w:ascii="Microsoft Office Preview Font" w:hAnsi="Microsoft Office Preview Font"/>
                <w:b/>
                <w:noProof/>
                <w:sz w:val="18"/>
              </w:rPr>
              <w:t xml:space="preserve"> </w:t>
            </w:r>
            <w:r w:rsidR="005B17F7" w:rsidRPr="005B17F7">
              <w:rPr>
                <w:rFonts w:ascii="Microsoft Office Preview Font" w:hAnsi="Microsoft Office Preview Font"/>
                <w:b/>
                <w:noProof/>
                <w:sz w:val="18"/>
              </w:rPr>
              <w:t xml:space="preserve"> Notarios de Guatemala</w:t>
            </w:r>
            <w:r w:rsidR="00B12A5E">
              <w:rPr>
                <w:rFonts w:ascii="Microsoft Office Preview Font" w:hAnsi="Microsoft Office Preview Font"/>
                <w:b/>
                <w:noProof/>
                <w:sz w:val="18"/>
              </w:rPr>
              <w:t xml:space="preserve"> </w:t>
            </w:r>
            <w:r w:rsidR="00B12A5E">
              <w:rPr>
                <w:rFonts w:ascii="Microsoft Office Preview Font" w:hAnsi="Microsoft Office Preview Font"/>
                <w:b/>
                <w:noProof/>
                <w:sz w:val="18"/>
              </w:rPr>
              <w:br/>
              <w:t>672681-K</w:t>
            </w:r>
          </w:p>
          <w:sdt>
            <w:sdtPr>
              <w:rPr>
                <w:rFonts w:ascii="Microsoft Office Preview Font" w:hAnsi="Microsoft Office Preview Font"/>
                <w:noProof/>
                <w:sz w:val="18"/>
              </w:rPr>
              <w:alias w:val="Escriba la dirección postal:"/>
              <w:tag w:val="Escriba la dirección:"/>
              <w:id w:val="955042448"/>
              <w:placeholder>
                <w:docPart w:val="8A6CAD33768945E98C71519B2C5F50FA"/>
              </w:placeholder>
              <w:temporary/>
              <w:showingPlcHdr/>
              <w15:appearance w15:val="hidden"/>
            </w:sdtPr>
            <w:sdtEndPr/>
            <w:sdtContent>
              <w:p w:rsidR="000073FC" w:rsidRDefault="000073FC" w:rsidP="00B65EF0">
                <w:pPr>
                  <w:rPr>
                    <w:rFonts w:ascii="Microsoft Office Preview Font" w:hAnsi="Microsoft Office Preview Font"/>
                    <w:noProof/>
                    <w:sz w:val="18"/>
                  </w:rPr>
                </w:pPr>
                <w:r w:rsidRPr="00A831CC">
                  <w:rPr>
                    <w:rFonts w:ascii="Microsoft Office Preview Font" w:eastAsia="Microsoft Office Preview Font" w:hAnsi="Microsoft Office Preview Font" w:cs="Microsoft Office Preview Font"/>
                    <w:noProof/>
                    <w:sz w:val="18"/>
                    <w:lang w:bidi="es-ES"/>
                  </w:rPr>
                  <w:t>Dirección</w:t>
                </w:r>
              </w:p>
            </w:sdtContent>
          </w:sdt>
          <w:p w:rsidR="005B17F7" w:rsidRPr="005B17F7" w:rsidRDefault="005B17F7" w:rsidP="00B65EF0">
            <w:pPr>
              <w:rPr>
                <w:rFonts w:ascii="Microsoft Office Preview Font" w:hAnsi="Microsoft Office Preview Font"/>
                <w:b/>
                <w:noProof/>
                <w:sz w:val="18"/>
              </w:rPr>
            </w:pPr>
            <w:r w:rsidRPr="005B17F7">
              <w:rPr>
                <w:rFonts w:ascii="Microsoft Office Preview Font" w:hAnsi="Microsoft Office Preview Font"/>
                <w:b/>
                <w:noProof/>
                <w:sz w:val="18"/>
              </w:rPr>
              <w:t>Ciudad</w:t>
            </w:r>
          </w:p>
          <w:p w:rsidR="000073FC" w:rsidRPr="00A831CC" w:rsidRDefault="00563F02" w:rsidP="00B65EF0">
            <w:pPr>
              <w:rPr>
                <w:rFonts w:ascii="Microsoft Office Preview Font" w:hAnsi="Microsoft Office Preview Font"/>
                <w:noProof/>
                <w:sz w:val="18"/>
              </w:rPr>
            </w:pPr>
            <w:sdt>
              <w:sdtPr>
                <w:rPr>
                  <w:rFonts w:ascii="Microsoft Office Preview Font" w:hAnsi="Microsoft Office Preview Font"/>
                  <w:noProof/>
                  <w:sz w:val="18"/>
                </w:rPr>
                <w:alias w:val="Escriba el teléfono:"/>
                <w:tag w:val="Escriba el teléfono:"/>
                <w:id w:val="955042502"/>
                <w:placeholder>
                  <w:docPart w:val="32DF7890879C4A2895096975C53175B9"/>
                </w:placeholder>
                <w:temporary/>
                <w:showingPlcHdr/>
                <w15:appearance w15:val="hidden"/>
              </w:sdtPr>
              <w:sdtEndPr/>
              <w:sdtContent>
                <w:r w:rsidR="005313F0" w:rsidRPr="00A831CC">
                  <w:rPr>
                    <w:rFonts w:ascii="Microsoft Office Preview Font" w:eastAsia="Microsoft Office Preview Font" w:hAnsi="Microsoft Office Preview Font" w:cs="Microsoft Office Preview Font"/>
                    <w:noProof/>
                    <w:sz w:val="18"/>
                    <w:lang w:bidi="es-ES"/>
                  </w:rPr>
                  <w:t>Teléfono</w:t>
                </w:r>
              </w:sdtContent>
            </w:sdt>
            <w:r w:rsidR="005B17F7">
              <w:rPr>
                <w:rFonts w:ascii="Microsoft Office Preview Font" w:hAnsi="Microsoft Office Preview Font"/>
                <w:noProof/>
                <w:sz w:val="18"/>
              </w:rPr>
              <w:br/>
            </w:r>
            <w:r w:rsidR="00B12A5E" w:rsidRPr="00B12A5E">
              <w:rPr>
                <w:rFonts w:ascii="Microsoft Office Preview Font" w:hAnsi="Microsoft Office Preview Font"/>
                <w:b/>
                <w:noProof/>
                <w:sz w:val="18"/>
              </w:rPr>
              <w:t>2303-7575</w:t>
            </w:r>
          </w:p>
          <w:p w:rsidR="000073FC" w:rsidRPr="00A831CC" w:rsidRDefault="00563F02" w:rsidP="005B17F7">
            <w:pPr>
              <w:pStyle w:val="enviara"/>
              <w:framePr w:hSpace="0" w:wrap="auto" w:vAnchor="margin" w:hAnchor="text" w:yAlign="inline"/>
              <w:rPr>
                <w:noProof/>
              </w:rPr>
            </w:pPr>
            <w:sdt>
              <w:sdtPr>
                <w:rPr>
                  <w:noProof/>
                </w:rPr>
                <w:alias w:val="Id. del cliente:"/>
                <w:tag w:val="Id. del cliente:"/>
                <w:id w:val="-433983798"/>
                <w:placeholder>
                  <w:docPart w:val="4ACF98C6DEEE4DE89A314FD5EBA5DDA4"/>
                </w:placeholder>
                <w:temporary/>
                <w:showingPlcHdr/>
                <w15:appearance w15:val="hidden"/>
              </w:sdtPr>
              <w:sdtEndPr/>
              <w:sdtContent>
                <w:r w:rsidR="005313F0" w:rsidRPr="00A831CC">
                  <w:rPr>
                    <w:noProof/>
                    <w:lang w:bidi="es-ES"/>
                  </w:rPr>
                  <w:t>Id. del cliente:</w:t>
                </w:r>
              </w:sdtContent>
            </w:sdt>
            <w:r w:rsidR="005313F0" w:rsidRPr="00A831CC">
              <w:rPr>
                <w:noProof/>
                <w:lang w:bidi="es-ES"/>
              </w:rPr>
              <w:t xml:space="preserve"> </w:t>
            </w:r>
            <w:sdt>
              <w:sdtPr>
                <w:rPr>
                  <w:noProof/>
                </w:rPr>
                <w:alias w:val="Escriba el Id. de cliente:"/>
                <w:tag w:val="Escriba el Id. de cliente:"/>
                <w:id w:val="955042529"/>
                <w:placeholder>
                  <w:docPart w:val="240A35D74EDF4443BE81704256360F66"/>
                </w:placeholder>
                <w:temporary/>
                <w:showingPlcHdr/>
                <w15:appearance w15:val="hidden"/>
              </w:sdtPr>
              <w:sdtEndPr/>
              <w:sdtContent>
                <w:r w:rsidR="000073FC" w:rsidRPr="00A831CC">
                  <w:rPr>
                    <w:noProof/>
                    <w:lang w:bidi="es-ES"/>
                  </w:rPr>
                  <w:t>N.º</w:t>
                </w:r>
              </w:sdtContent>
            </w:sdt>
            <w:r w:rsidR="005B17F7">
              <w:rPr>
                <w:noProof/>
              </w:rPr>
              <w:t xml:space="preserve">  </w:t>
            </w:r>
            <w:r w:rsidR="005B17F7" w:rsidRPr="005B17F7">
              <w:rPr>
                <w:b/>
                <w:noProof/>
              </w:rPr>
              <w:t>0654</w:t>
            </w:r>
          </w:p>
        </w:tc>
      </w:tr>
      <w:tr w:rsidR="000073FC" w:rsidRPr="00A831CC" w:rsidTr="006E016B">
        <w:trPr>
          <w:trHeight w:val="1492"/>
          <w:jc w:val="center"/>
        </w:trPr>
        <w:tc>
          <w:tcPr>
            <w:tcW w:w="2739" w:type="dxa"/>
            <w:vMerge/>
            <w:shd w:val="clear" w:color="auto" w:fill="auto"/>
            <w:vAlign w:val="center"/>
          </w:tcPr>
          <w:p w:rsidR="000073FC" w:rsidRPr="00A831CC" w:rsidRDefault="000073FC" w:rsidP="00B65EF0">
            <w:pPr>
              <w:spacing w:line="240" w:lineRule="auto"/>
              <w:ind w:left="288"/>
              <w:rPr>
                <w:noProof/>
              </w:rPr>
            </w:pPr>
          </w:p>
        </w:tc>
        <w:tc>
          <w:tcPr>
            <w:tcW w:w="274" w:type="dxa"/>
            <w:vMerge/>
          </w:tcPr>
          <w:p w:rsidR="000073FC" w:rsidRPr="00A831CC" w:rsidRDefault="000073FC" w:rsidP="00B65EF0">
            <w:pPr>
              <w:spacing w:line="240" w:lineRule="auto"/>
              <w:ind w:left="1137"/>
              <w:rPr>
                <w:noProof/>
              </w:rPr>
            </w:pPr>
          </w:p>
        </w:tc>
        <w:tc>
          <w:tcPr>
            <w:tcW w:w="7516" w:type="dxa"/>
            <w:gridSpan w:val="2"/>
          </w:tcPr>
          <w:tbl>
            <w:tblPr>
              <w:tblW w:w="7743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scriba el método de pago, el número de cheque y trabajo en esta tabla"/>
            </w:tblPr>
            <w:tblGrid>
              <w:gridCol w:w="2703"/>
              <w:gridCol w:w="2881"/>
              <w:gridCol w:w="2159"/>
            </w:tblGrid>
            <w:tr w:rsidR="000073FC" w:rsidRPr="00A831CC" w:rsidTr="005A0F53">
              <w:trPr>
                <w:cantSplit/>
                <w:trHeight w:val="563"/>
              </w:trPr>
              <w:tc>
                <w:tcPr>
                  <w:tcW w:w="2703" w:type="dxa"/>
                  <w:shd w:val="clear" w:color="auto" w:fill="333333" w:themeFill="accent1"/>
                  <w:vAlign w:val="center"/>
                </w:tcPr>
                <w:p w:rsidR="000073FC" w:rsidRPr="00A831CC" w:rsidRDefault="00563F02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Método de pago:"/>
                      <w:tag w:val="Método de pago:"/>
                      <w:id w:val="-748501800"/>
                      <w:placeholder>
                        <w:docPart w:val="DD497EE4C9514375B768E87090A4978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A831CC">
                        <w:rPr>
                          <w:noProof/>
                          <w:lang w:bidi="es-ES"/>
                        </w:rPr>
                        <w:t>MÉTODO DE PAGO</w:t>
                      </w:r>
                    </w:sdtContent>
                  </w:sdt>
                </w:p>
              </w:tc>
              <w:tc>
                <w:tcPr>
                  <w:tcW w:w="2881" w:type="dxa"/>
                  <w:shd w:val="clear" w:color="auto" w:fill="333333" w:themeFill="accent1"/>
                  <w:vAlign w:val="center"/>
                </w:tcPr>
                <w:p w:rsidR="000073FC" w:rsidRPr="00A831CC" w:rsidRDefault="00563F02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Número de cheque:"/>
                      <w:tag w:val="Número de cheque:"/>
                      <w:id w:val="-1661838277"/>
                      <w:placeholder>
                        <w:docPart w:val="EF36D38AA6944DE3B31007DEB4A42CB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A831CC">
                        <w:rPr>
                          <w:noProof/>
                          <w:lang w:bidi="es-ES"/>
                        </w:rPr>
                        <w:t>N.º DE CHEQUE</w:t>
                      </w:r>
                    </w:sdtContent>
                  </w:sdt>
                </w:p>
              </w:tc>
              <w:tc>
                <w:tcPr>
                  <w:tcW w:w="2159" w:type="dxa"/>
                  <w:shd w:val="clear" w:color="auto" w:fill="333333" w:themeFill="accent1"/>
                  <w:vAlign w:val="center"/>
                </w:tcPr>
                <w:p w:rsidR="000073FC" w:rsidRPr="00A831CC" w:rsidRDefault="00563F02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Trabajo:"/>
                      <w:tag w:val="Trabajo:"/>
                      <w:id w:val="-227385587"/>
                      <w:placeholder>
                        <w:docPart w:val="3F4F54C9F4C24606BB48A9BC9E9D50C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A831CC">
                        <w:rPr>
                          <w:noProof/>
                          <w:lang w:bidi="es-ES"/>
                        </w:rPr>
                        <w:t>trabajo</w:t>
                      </w:r>
                    </w:sdtContent>
                  </w:sdt>
                </w:p>
              </w:tc>
            </w:tr>
            <w:tr w:rsidR="000073FC" w:rsidRPr="00A831CC" w:rsidTr="005A0F53">
              <w:trPr>
                <w:cantSplit/>
                <w:trHeight w:val="563"/>
              </w:trPr>
              <w:tc>
                <w:tcPr>
                  <w:tcW w:w="2703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pStyle w:val="Centrados"/>
                    <w:rPr>
                      <w:noProof/>
                    </w:rPr>
                  </w:pPr>
                </w:p>
              </w:tc>
              <w:tc>
                <w:tcPr>
                  <w:tcW w:w="2881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pStyle w:val="Centrados"/>
                    <w:rPr>
                      <w:noProof/>
                    </w:rPr>
                  </w:pPr>
                </w:p>
              </w:tc>
              <w:tc>
                <w:tcPr>
                  <w:tcW w:w="2159" w:type="dxa"/>
                  <w:shd w:val="clear" w:color="auto" w:fill="auto"/>
                  <w:vAlign w:val="center"/>
                </w:tcPr>
                <w:p w:rsidR="000073FC" w:rsidRPr="00A831CC" w:rsidRDefault="005B17F7" w:rsidP="00B65EF0">
                  <w:pPr>
                    <w:pStyle w:val="Centrados"/>
                    <w:rPr>
                      <w:noProof/>
                    </w:rPr>
                  </w:pPr>
                  <w:r>
                    <w:rPr>
                      <w:noProof/>
                    </w:rPr>
                    <w:t>Discoteca</w:t>
                  </w:r>
                </w:p>
              </w:tc>
            </w:tr>
          </w:tbl>
          <w:p w:rsidR="000073FC" w:rsidRPr="00A831CC" w:rsidRDefault="000073FC" w:rsidP="00B65EF0">
            <w:pPr>
              <w:pStyle w:val="Encabezadosdecolumna"/>
              <w:rPr>
                <w:noProof/>
              </w:rPr>
            </w:pPr>
          </w:p>
        </w:tc>
      </w:tr>
      <w:tr w:rsidR="000073FC" w:rsidRPr="00A831CC" w:rsidTr="006E016B">
        <w:trPr>
          <w:trHeight w:val="9369"/>
          <w:jc w:val="center"/>
        </w:trPr>
        <w:tc>
          <w:tcPr>
            <w:tcW w:w="2739" w:type="dxa"/>
            <w:vMerge/>
            <w:shd w:val="clear" w:color="auto" w:fill="auto"/>
          </w:tcPr>
          <w:p w:rsidR="000073FC" w:rsidRPr="00A831CC" w:rsidRDefault="000073FC" w:rsidP="00B65EF0">
            <w:pPr>
              <w:spacing w:line="240" w:lineRule="auto"/>
              <w:ind w:left="1137"/>
              <w:rPr>
                <w:noProof/>
              </w:rPr>
            </w:pPr>
          </w:p>
        </w:tc>
        <w:tc>
          <w:tcPr>
            <w:tcW w:w="274" w:type="dxa"/>
            <w:vMerge/>
          </w:tcPr>
          <w:p w:rsidR="000073FC" w:rsidRPr="00A831CC" w:rsidRDefault="000073FC" w:rsidP="00B65EF0">
            <w:pPr>
              <w:spacing w:line="240" w:lineRule="auto"/>
              <w:ind w:left="1137"/>
              <w:rPr>
                <w:noProof/>
              </w:rPr>
            </w:pPr>
          </w:p>
        </w:tc>
        <w:tc>
          <w:tcPr>
            <w:tcW w:w="7516" w:type="dxa"/>
            <w:gridSpan w:val="2"/>
            <w:tcMar>
              <w:top w:w="144" w:type="dxa"/>
              <w:left w:w="144" w:type="dxa"/>
              <w:right w:w="115" w:type="dxa"/>
            </w:tcMar>
          </w:tcPr>
          <w:tbl>
            <w:tblPr>
              <w:tblW w:w="7740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scriba cantidad, N.º de artículo, Descripción, Precio por unidad, Descuento y Total de la línea en las columnas de la tabla, y Descuento total, Subtotal, Impuesto de venta y Total al final de esta tabla."/>
            </w:tblPr>
            <w:tblGrid>
              <w:gridCol w:w="900"/>
              <w:gridCol w:w="1058"/>
              <w:gridCol w:w="926"/>
              <w:gridCol w:w="881"/>
              <w:gridCol w:w="177"/>
              <w:gridCol w:w="1548"/>
              <w:gridCol w:w="448"/>
              <w:gridCol w:w="92"/>
              <w:gridCol w:w="360"/>
              <w:gridCol w:w="1286"/>
              <w:gridCol w:w="64"/>
            </w:tblGrid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333333" w:themeFill="accent1"/>
                  <w:vAlign w:val="center"/>
                </w:tcPr>
                <w:p w:rsidR="005B17F7" w:rsidRPr="00A831CC" w:rsidRDefault="005B17F7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Cantidad:"/>
                      <w:tag w:val="Cantidad:"/>
                      <w:id w:val="1103766481"/>
                      <w:placeholder>
                        <w:docPart w:val="ADACA16A621E40CC949C9E0AE84285F0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31CC">
                        <w:rPr>
                          <w:noProof/>
                          <w:lang w:bidi="es-ES"/>
                        </w:rPr>
                        <w:t>cant.</w:t>
                      </w:r>
                    </w:sdtContent>
                  </w:sdt>
                </w:p>
              </w:tc>
              <w:tc>
                <w:tcPr>
                  <w:tcW w:w="1984" w:type="dxa"/>
                  <w:gridSpan w:val="2"/>
                  <w:shd w:val="clear" w:color="auto" w:fill="333333" w:themeFill="accent1"/>
                  <w:vAlign w:val="center"/>
                </w:tcPr>
                <w:p w:rsidR="005B17F7" w:rsidRPr="00A831CC" w:rsidRDefault="005B17F7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Descripción:"/>
                      <w:tag w:val="Descripción:"/>
                      <w:id w:val="-642891703"/>
                      <w:placeholder>
                        <w:docPart w:val="92F74BF0757D43E59A0ADFA57AD32E7B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31CC">
                        <w:rPr>
                          <w:noProof/>
                          <w:lang w:bidi="es-ES"/>
                        </w:rPr>
                        <w:t>descripción</w:t>
                      </w:r>
                    </w:sdtContent>
                  </w:sdt>
                </w:p>
              </w:tc>
              <w:tc>
                <w:tcPr>
                  <w:tcW w:w="2606" w:type="dxa"/>
                  <w:gridSpan w:val="3"/>
                  <w:shd w:val="clear" w:color="auto" w:fill="333333" w:themeFill="accent1"/>
                  <w:vAlign w:val="center"/>
                </w:tcPr>
                <w:p w:rsidR="005B17F7" w:rsidRPr="00A831CC" w:rsidRDefault="005B17F7" w:rsidP="00B65EF0">
                  <w:pPr>
                    <w:pStyle w:val="Encabezadosdecolumna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Precio por unidad:"/>
                      <w:tag w:val="Precio por unidad:"/>
                      <w:id w:val="761719299"/>
                      <w:placeholder>
                        <w:docPart w:val="3251B0F2BA894E9299BE2A4BE455DF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831CC">
                        <w:rPr>
                          <w:noProof/>
                          <w:lang w:bidi="es-ES"/>
                        </w:rPr>
                        <w:t>precio por unidad</w:t>
                      </w:r>
                    </w:sdtContent>
                  </w:sdt>
                </w:p>
              </w:tc>
              <w:tc>
                <w:tcPr>
                  <w:tcW w:w="2250" w:type="dxa"/>
                  <w:gridSpan w:val="5"/>
                  <w:shd w:val="clear" w:color="auto" w:fill="333333" w:themeFill="accent1"/>
                  <w:vAlign w:val="center"/>
                </w:tcPr>
                <w:p w:rsidR="005B17F7" w:rsidRPr="00A831CC" w:rsidRDefault="00384BE4" w:rsidP="00384BE4">
                  <w:pPr>
                    <w:pStyle w:val="Encabezadosdecolumna"/>
                    <w:jc w:val="left"/>
                    <w:rPr>
                      <w:noProof/>
                    </w:rPr>
                  </w:pPr>
                  <w:r>
                    <w:rPr>
                      <w:noProof/>
                    </w:rPr>
                    <w:t>Total por Servicio</w:t>
                  </w:r>
                </w:p>
              </w:tc>
            </w:tr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Discote Completa</w:t>
                  </w:r>
                </w:p>
              </w:tc>
              <w:tc>
                <w:tcPr>
                  <w:tcW w:w="2606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  <w:tc>
                <w:tcPr>
                  <w:tcW w:w="2250" w:type="dxa"/>
                  <w:gridSpan w:val="5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</w:tr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Torres de Luces Lazer</w:t>
                  </w:r>
                </w:p>
              </w:tc>
              <w:tc>
                <w:tcPr>
                  <w:tcW w:w="2606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  <w:tc>
                <w:tcPr>
                  <w:tcW w:w="2250" w:type="dxa"/>
                  <w:gridSpan w:val="5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</w:tr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2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Hongos Led 64</w:t>
                  </w:r>
                </w:p>
              </w:tc>
              <w:tc>
                <w:tcPr>
                  <w:tcW w:w="2606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  <w:tc>
                <w:tcPr>
                  <w:tcW w:w="2250" w:type="dxa"/>
                  <w:gridSpan w:val="5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</w:tr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Sonido Estereo</w:t>
                  </w:r>
                </w:p>
              </w:tc>
              <w:tc>
                <w:tcPr>
                  <w:tcW w:w="2606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  <w:tc>
                <w:tcPr>
                  <w:tcW w:w="2250" w:type="dxa"/>
                  <w:gridSpan w:val="5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</w:tr>
            <w:tr w:rsidR="005B17F7" w:rsidRPr="00A831CC" w:rsidTr="005B17F7">
              <w:trPr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2"/>
                  <w:shd w:val="clear" w:color="auto" w:fill="auto"/>
                  <w:vAlign w:val="center"/>
                </w:tcPr>
                <w:p w:rsidR="005B17F7" w:rsidRPr="00A831CC" w:rsidRDefault="005B17F7" w:rsidP="00B65EF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Servicio de Discoteca para el dia 26 de noviembre del 2021 en el horario de 12:00 Am a 17:00 Pm.</w:t>
                  </w:r>
                </w:p>
              </w:tc>
              <w:tc>
                <w:tcPr>
                  <w:tcW w:w="2606" w:type="dxa"/>
                  <w:gridSpan w:val="3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Q, 2000.00</w:t>
                  </w:r>
                </w:p>
              </w:tc>
              <w:tc>
                <w:tcPr>
                  <w:tcW w:w="2250" w:type="dxa"/>
                  <w:gridSpan w:val="5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5B17F7" w:rsidRPr="00A831CC" w:rsidRDefault="005B17F7" w:rsidP="005B17F7">
                  <w:pPr>
                    <w:pStyle w:val="Importe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Q. 2000.00</w:t>
                  </w: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B12A5E" w:rsidP="00B65EF0">
                  <w:pPr>
                    <w:rPr>
                      <w:noProof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FB38077" wp14:editId="64542195">
                            <wp:simplePos x="0" y="0"/>
                            <wp:positionH relativeFrom="column">
                              <wp:posOffset>-54610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726690" cy="882015"/>
                            <wp:effectExtent l="0" t="0" r="0" b="0"/>
                            <wp:wrapNone/>
                            <wp:docPr id="3" name="Cuadro de text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726690" cy="8820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12A5E" w:rsidRDefault="00B12A5E">
                                        <w:r w:rsidRPr="00B12A5E">
                                          <w:rPr>
                                            <w:b/>
                                          </w:rPr>
                                          <w:t>Personal que Asistirá al Evento</w:t>
                                        </w:r>
                                        <w:r w:rsidRPr="00B12A5E">
                                          <w:rPr>
                                            <w:b/>
                                          </w:rPr>
                                          <w:br/>
                                        </w:r>
                                        <w:r>
                                          <w:t>Elio Escobar de León</w:t>
                                        </w:r>
                                      </w:p>
                                      <w:p w:rsidR="00B12A5E" w:rsidRDefault="00B12A5E">
                                        <w:r>
                                          <w:t>2300435420101</w:t>
                                        </w:r>
                                        <w:r>
                                          <w:br/>
                                          <w:t>Mario López Girón</w:t>
                                        </w:r>
                                        <w:r>
                                          <w:br/>
                                          <w:t>2225974961401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FB38077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Cuadro de texto 3" o:spid="_x0000_s1026" type="#_x0000_t202" style="position:absolute;margin-left:-4.3pt;margin-top:8.8pt;width:214.7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" fillcolor="white [3201]" stroked="f" strokeweight=".5pt">
                            <v:textbox>
                              <w:txbxContent>
                                <w:p w:rsidR="00B12A5E" w:rsidRDefault="00B12A5E">
                                  <w:r w:rsidRPr="00B12A5E">
                                    <w:rPr>
                                      <w:b/>
                                    </w:rPr>
                                    <w:t>Personal que Asistirá al Evento</w:t>
                                  </w:r>
                                  <w:r w:rsidRPr="00B12A5E">
                                    <w:rPr>
                                      <w:b/>
                                    </w:rPr>
                                    <w:br/>
                                  </w:r>
                                  <w:r>
                                    <w:t>Elio Escobar de León</w:t>
                                  </w:r>
                                </w:p>
                                <w:p w:rsidR="00B12A5E" w:rsidRDefault="00B12A5E">
                                  <w:r>
                                    <w:t>2300435420101</w:t>
                                  </w:r>
                                  <w:r>
                                    <w:br/>
                                    <w:t>Mario López Girón</w:t>
                                  </w:r>
                                  <w:r>
                                    <w:br/>
                                    <w:t>2225974961401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900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058" w:type="dxa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84" w:type="dxa"/>
                  <w:gridSpan w:val="3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199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0073FC" w:rsidP="00B65EF0">
                  <w:pPr>
                    <w:pStyle w:val="Importe"/>
                    <w:rPr>
                      <w:noProof/>
                    </w:rPr>
                  </w:pP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5B17F7" w:rsidP="00B65EF0">
                  <w:pPr>
                    <w:pStyle w:val="Importe"/>
                    <w:rPr>
                      <w:noProof/>
                    </w:rPr>
                  </w:pPr>
                  <w:r>
                    <w:rPr>
                      <w:noProof/>
                    </w:rPr>
                    <w:t>-</w:t>
                  </w: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3765" w:type="dxa"/>
                  <w:gridSpan w:val="4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2173" w:type="dxa"/>
                  <w:gridSpan w:val="3"/>
                  <w:shd w:val="clear" w:color="auto" w:fill="auto"/>
                  <w:vAlign w:val="center"/>
                </w:tcPr>
                <w:p w:rsidR="000073FC" w:rsidRPr="00A831CC" w:rsidRDefault="00563F02" w:rsidP="00B65EF0">
                  <w:pPr>
                    <w:pStyle w:val="Etiquetas"/>
                    <w:spacing w:before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Descuento total:"/>
                      <w:tag w:val="Descuento total:"/>
                      <w:id w:val="823166571"/>
                      <w:placeholder>
                        <w:docPart w:val="FDB9402361754B09AB5956FED60527A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A831CC">
                        <w:rPr>
                          <w:noProof/>
                          <w:lang w:bidi="es-ES"/>
                        </w:rPr>
                        <w:t>Descuento total</w:t>
                      </w:r>
                    </w:sdtContent>
                  </w:sdt>
                </w:p>
              </w:tc>
              <w:tc>
                <w:tcPr>
                  <w:tcW w:w="452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5B17F7" w:rsidP="00B65EF0">
                  <w:pPr>
                    <w:pStyle w:val="Importe"/>
                    <w:rPr>
                      <w:noProof/>
                    </w:rPr>
                  </w:pPr>
                  <w:r>
                    <w:rPr>
                      <w:noProof/>
                    </w:rPr>
                    <w:t>--</w:t>
                  </w:r>
                </w:p>
              </w:tc>
              <w:tc>
                <w:tcPr>
                  <w:tcW w:w="128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5B17F7" w:rsidP="00B65EF0">
                  <w:pPr>
                    <w:pStyle w:val="Importe"/>
                    <w:rPr>
                      <w:noProof/>
                    </w:rPr>
                  </w:pPr>
                  <w:r>
                    <w:rPr>
                      <w:noProof/>
                    </w:rPr>
                    <w:t>-</w:t>
                  </w: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3765" w:type="dxa"/>
                  <w:gridSpan w:val="4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tc>
                <w:tcPr>
                  <w:tcW w:w="2265" w:type="dxa"/>
                  <w:gridSpan w:val="4"/>
                  <w:shd w:val="clear" w:color="auto" w:fill="auto"/>
                  <w:vAlign w:val="center"/>
                </w:tcPr>
                <w:p w:rsidR="000073FC" w:rsidRPr="00A831CC" w:rsidRDefault="00563F02" w:rsidP="00B65EF0">
                  <w:pPr>
                    <w:pStyle w:val="Etiquetas"/>
                    <w:spacing w:before="0"/>
                    <w:rPr>
                      <w:noProof/>
                    </w:rPr>
                  </w:pPr>
                  <w:sdt>
                    <w:sdtPr>
                      <w:rPr>
                        <w:noProof/>
                      </w:rPr>
                      <w:alias w:val="Subtotal:"/>
                      <w:tag w:val="Subtotal:"/>
                      <w:id w:val="151733704"/>
                      <w:placeholder>
                        <w:docPart w:val="8ECBED832052459095A7189A50E4528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A831CC">
                        <w:rPr>
                          <w:noProof/>
                          <w:lang w:bidi="es-ES"/>
                        </w:rPr>
                        <w:t>Subtotal</w:t>
                      </w:r>
                    </w:sdtContent>
                  </w:sdt>
                </w:p>
              </w:tc>
              <w:tc>
                <w:tcPr>
                  <w:tcW w:w="164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5B17F7" w:rsidP="00B65EF0">
                  <w:pPr>
                    <w:pStyle w:val="Importe"/>
                    <w:rPr>
                      <w:noProof/>
                    </w:rPr>
                  </w:pPr>
                  <w:r>
                    <w:rPr>
                      <w:noProof/>
                    </w:rPr>
                    <w:t>-</w:t>
                  </w: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3765" w:type="dxa"/>
                  <w:gridSpan w:val="4"/>
                  <w:shd w:val="clear" w:color="auto" w:fill="auto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sdt>
                <w:sdtPr>
                  <w:rPr>
                    <w:noProof/>
                  </w:rPr>
                  <w:alias w:val="Impuesto sobre las ventas:"/>
                  <w:tag w:val="Impuesto sobre las ventas:"/>
                  <w:id w:val="-1154684888"/>
                  <w:placeholder>
                    <w:docPart w:val="8CFF52D59F3242AB8447AF9BFBF2A98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65" w:type="dxa"/>
                      <w:gridSpan w:val="4"/>
                      <w:shd w:val="clear" w:color="auto" w:fill="auto"/>
                      <w:vAlign w:val="center"/>
                    </w:tcPr>
                    <w:p w:rsidR="000073FC" w:rsidRPr="00A831CC" w:rsidRDefault="005313F0" w:rsidP="00B65EF0">
                      <w:pPr>
                        <w:pStyle w:val="Etiquetas"/>
                        <w:spacing w:before="0"/>
                        <w:rPr>
                          <w:noProof/>
                        </w:rPr>
                      </w:pPr>
                      <w:r w:rsidRPr="00A831CC">
                        <w:rPr>
                          <w:noProof/>
                          <w:lang w:bidi="es-ES"/>
                        </w:rPr>
                        <w:t>Impuesto sobre las ventas</w:t>
                      </w:r>
                    </w:p>
                  </w:tc>
                </w:sdtContent>
              </w:sdt>
              <w:tc>
                <w:tcPr>
                  <w:tcW w:w="1646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B12A5E" w:rsidP="00384BE4">
                  <w:pPr>
                    <w:pStyle w:val="Importe"/>
                    <w:jc w:val="left"/>
                    <w:rPr>
                      <w:noProof/>
                    </w:rPr>
                  </w:pPr>
                  <w:r>
                    <w:rPr>
                      <w:noProof/>
                    </w:rPr>
                    <w:t>Incluidoss</w:t>
                  </w:r>
                </w:p>
              </w:tc>
            </w:tr>
            <w:tr w:rsidR="000073FC" w:rsidRPr="00A831CC" w:rsidTr="005B17F7">
              <w:trPr>
                <w:gridAfter w:val="1"/>
                <w:wAfter w:w="64" w:type="dxa"/>
                <w:cantSplit/>
                <w:trHeight w:val="433"/>
              </w:trPr>
              <w:tc>
                <w:tcPr>
                  <w:tcW w:w="3765" w:type="dxa"/>
                  <w:gridSpan w:val="4"/>
                  <w:shd w:val="clear" w:color="auto" w:fill="F2F2F2" w:themeFill="background1" w:themeFillShade="F2"/>
                  <w:vAlign w:val="center"/>
                </w:tcPr>
                <w:p w:rsidR="000073FC" w:rsidRPr="00A831CC" w:rsidRDefault="000073FC" w:rsidP="00B65EF0">
                  <w:pPr>
                    <w:rPr>
                      <w:noProof/>
                    </w:rPr>
                  </w:pPr>
                </w:p>
              </w:tc>
              <w:sdt>
                <w:sdtPr>
                  <w:rPr>
                    <w:noProof/>
                  </w:rPr>
                  <w:alias w:val="Total:"/>
                  <w:tag w:val="Total:"/>
                  <w:id w:val="-1860415384"/>
                  <w:placeholder>
                    <w:docPart w:val="A7A7D7CC6DDC4E50AEF9B4C3AEBE130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65" w:type="dxa"/>
                      <w:gridSpan w:val="4"/>
                      <w:shd w:val="clear" w:color="auto" w:fill="F2F2F2" w:themeFill="background1" w:themeFillShade="F2"/>
                      <w:vAlign w:val="center"/>
                    </w:tcPr>
                    <w:p w:rsidR="000073FC" w:rsidRPr="00A831CC" w:rsidRDefault="005313F0" w:rsidP="00B65EF0">
                      <w:pPr>
                        <w:pStyle w:val="Etiquetas"/>
                        <w:spacing w:before="0"/>
                        <w:rPr>
                          <w:noProof/>
                        </w:rPr>
                      </w:pPr>
                      <w:r w:rsidRPr="00A831CC">
                        <w:rPr>
                          <w:noProof/>
                          <w:lang w:bidi="es-ES"/>
                        </w:rPr>
                        <w:t>Total</w:t>
                      </w:r>
                    </w:p>
                  </w:tc>
                </w:sdtContent>
              </w:sdt>
              <w:tc>
                <w:tcPr>
                  <w:tcW w:w="1646" w:type="dxa"/>
                  <w:gridSpan w:val="2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:rsidR="000073FC" w:rsidRPr="00A831CC" w:rsidRDefault="005B17F7" w:rsidP="005B17F7">
                  <w:pPr>
                    <w:pStyle w:val="Importe"/>
                    <w:jc w:val="left"/>
                    <w:rPr>
                      <w:noProof/>
                    </w:rPr>
                  </w:pPr>
                  <w:r>
                    <w:rPr>
                      <w:noProof/>
                    </w:rPr>
                    <w:t>Q.2000.00</w:t>
                  </w:r>
                </w:p>
              </w:tc>
            </w:tr>
          </w:tbl>
          <w:p w:rsidR="000073FC" w:rsidRPr="00A831CC" w:rsidRDefault="000073FC" w:rsidP="00B65EF0">
            <w:pPr>
              <w:pStyle w:val="Encabezadosdecolumna"/>
              <w:rPr>
                <w:noProof/>
              </w:rPr>
            </w:pPr>
          </w:p>
        </w:tc>
        <w:bookmarkStart w:id="0" w:name="_GoBack"/>
        <w:bookmarkEnd w:id="0"/>
      </w:tr>
    </w:tbl>
    <w:p w:rsidR="00B764B8" w:rsidRPr="00A831CC" w:rsidRDefault="00B764B8" w:rsidP="00B12A5E">
      <w:pPr>
        <w:rPr>
          <w:noProof/>
        </w:rPr>
      </w:pPr>
    </w:p>
    <w:sectPr w:rsidR="00B764B8" w:rsidRPr="00A831CC" w:rsidSect="005A0F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008" w:right="432" w:bottom="72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02" w:rsidRDefault="00563F02">
      <w:r>
        <w:separator/>
      </w:r>
    </w:p>
  </w:endnote>
  <w:endnote w:type="continuationSeparator" w:id="0">
    <w:p w:rsidR="00563F02" w:rsidRDefault="0056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02" w:rsidRDefault="00563F02">
      <w:r>
        <w:separator/>
      </w:r>
    </w:p>
  </w:footnote>
  <w:footnote w:type="continuationSeparator" w:id="0">
    <w:p w:rsidR="00563F02" w:rsidRDefault="00563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3B4" w:rsidRDefault="007723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8A8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2B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324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8AD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CE4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63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AAE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1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6F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87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F7"/>
    <w:rsid w:val="00002021"/>
    <w:rsid w:val="000073FC"/>
    <w:rsid w:val="00012C15"/>
    <w:rsid w:val="00012DA5"/>
    <w:rsid w:val="00017A97"/>
    <w:rsid w:val="000403E8"/>
    <w:rsid w:val="000417F9"/>
    <w:rsid w:val="00043699"/>
    <w:rsid w:val="00044620"/>
    <w:rsid w:val="00056E24"/>
    <w:rsid w:val="00061CF8"/>
    <w:rsid w:val="000A72A8"/>
    <w:rsid w:val="000C60AF"/>
    <w:rsid w:val="000E592C"/>
    <w:rsid w:val="00124BA2"/>
    <w:rsid w:val="0014650B"/>
    <w:rsid w:val="0015744F"/>
    <w:rsid w:val="001724F6"/>
    <w:rsid w:val="001B074E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7D2D"/>
    <w:rsid w:val="002339CB"/>
    <w:rsid w:val="00246484"/>
    <w:rsid w:val="00251C32"/>
    <w:rsid w:val="002841F4"/>
    <w:rsid w:val="00315984"/>
    <w:rsid w:val="00315F8E"/>
    <w:rsid w:val="00326411"/>
    <w:rsid w:val="00341D54"/>
    <w:rsid w:val="003465E2"/>
    <w:rsid w:val="00360D3D"/>
    <w:rsid w:val="00372677"/>
    <w:rsid w:val="003756B5"/>
    <w:rsid w:val="00384BE4"/>
    <w:rsid w:val="00387E68"/>
    <w:rsid w:val="003A17F2"/>
    <w:rsid w:val="003B7E00"/>
    <w:rsid w:val="003D6485"/>
    <w:rsid w:val="003D675F"/>
    <w:rsid w:val="003E3D7F"/>
    <w:rsid w:val="003F03CA"/>
    <w:rsid w:val="00413CC1"/>
    <w:rsid w:val="00416A5B"/>
    <w:rsid w:val="00436B94"/>
    <w:rsid w:val="00440A9C"/>
    <w:rsid w:val="00443905"/>
    <w:rsid w:val="004526C5"/>
    <w:rsid w:val="00473FA7"/>
    <w:rsid w:val="004776DC"/>
    <w:rsid w:val="004801EC"/>
    <w:rsid w:val="004D6D3B"/>
    <w:rsid w:val="004E3995"/>
    <w:rsid w:val="00522EAB"/>
    <w:rsid w:val="005313F0"/>
    <w:rsid w:val="00531C77"/>
    <w:rsid w:val="005404D4"/>
    <w:rsid w:val="00543481"/>
    <w:rsid w:val="0054529B"/>
    <w:rsid w:val="00551108"/>
    <w:rsid w:val="00552F77"/>
    <w:rsid w:val="00563F02"/>
    <w:rsid w:val="0058338F"/>
    <w:rsid w:val="00584C74"/>
    <w:rsid w:val="00584EBA"/>
    <w:rsid w:val="005A0F53"/>
    <w:rsid w:val="005A6D66"/>
    <w:rsid w:val="005B17F7"/>
    <w:rsid w:val="005B7ABD"/>
    <w:rsid w:val="005F7F79"/>
    <w:rsid w:val="006171BA"/>
    <w:rsid w:val="00640AAC"/>
    <w:rsid w:val="00647F33"/>
    <w:rsid w:val="0065596D"/>
    <w:rsid w:val="006C4528"/>
    <w:rsid w:val="006C6182"/>
    <w:rsid w:val="006D2782"/>
    <w:rsid w:val="006E016B"/>
    <w:rsid w:val="006F21A0"/>
    <w:rsid w:val="00703C78"/>
    <w:rsid w:val="00711A3E"/>
    <w:rsid w:val="00723603"/>
    <w:rsid w:val="0072587A"/>
    <w:rsid w:val="0074437D"/>
    <w:rsid w:val="00751F2C"/>
    <w:rsid w:val="00763353"/>
    <w:rsid w:val="007723B4"/>
    <w:rsid w:val="007A07D7"/>
    <w:rsid w:val="007A0C5E"/>
    <w:rsid w:val="007A2E1F"/>
    <w:rsid w:val="007C1315"/>
    <w:rsid w:val="007C5A8E"/>
    <w:rsid w:val="007C7496"/>
    <w:rsid w:val="007D49EA"/>
    <w:rsid w:val="007F3D8D"/>
    <w:rsid w:val="007F4E44"/>
    <w:rsid w:val="008044FF"/>
    <w:rsid w:val="00824635"/>
    <w:rsid w:val="008275D3"/>
    <w:rsid w:val="00831CD7"/>
    <w:rsid w:val="008348E7"/>
    <w:rsid w:val="00883419"/>
    <w:rsid w:val="00897D19"/>
    <w:rsid w:val="008A1909"/>
    <w:rsid w:val="008A3C48"/>
    <w:rsid w:val="008B549F"/>
    <w:rsid w:val="008B7024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7247D"/>
    <w:rsid w:val="0098251A"/>
    <w:rsid w:val="00982C10"/>
    <w:rsid w:val="009A1F18"/>
    <w:rsid w:val="009A6AF5"/>
    <w:rsid w:val="009C5836"/>
    <w:rsid w:val="009E6065"/>
    <w:rsid w:val="009E7724"/>
    <w:rsid w:val="00A10B6B"/>
    <w:rsid w:val="00A11DBF"/>
    <w:rsid w:val="00A21A41"/>
    <w:rsid w:val="00A4752F"/>
    <w:rsid w:val="00A62877"/>
    <w:rsid w:val="00A67B29"/>
    <w:rsid w:val="00A71F71"/>
    <w:rsid w:val="00A7589E"/>
    <w:rsid w:val="00A831CC"/>
    <w:rsid w:val="00AB03C9"/>
    <w:rsid w:val="00AC1227"/>
    <w:rsid w:val="00AC2012"/>
    <w:rsid w:val="00B04265"/>
    <w:rsid w:val="00B12A5E"/>
    <w:rsid w:val="00B417D7"/>
    <w:rsid w:val="00B530A0"/>
    <w:rsid w:val="00B604D7"/>
    <w:rsid w:val="00B65EF0"/>
    <w:rsid w:val="00B7167B"/>
    <w:rsid w:val="00B73EE7"/>
    <w:rsid w:val="00B764B8"/>
    <w:rsid w:val="00B929D8"/>
    <w:rsid w:val="00BA71B8"/>
    <w:rsid w:val="00BA7FA7"/>
    <w:rsid w:val="00BB4DAA"/>
    <w:rsid w:val="00BB763E"/>
    <w:rsid w:val="00BC29DF"/>
    <w:rsid w:val="00BD0D4F"/>
    <w:rsid w:val="00BD7A44"/>
    <w:rsid w:val="00C117BC"/>
    <w:rsid w:val="00C22B70"/>
    <w:rsid w:val="00C276BE"/>
    <w:rsid w:val="00C302DF"/>
    <w:rsid w:val="00C32AE1"/>
    <w:rsid w:val="00C379F1"/>
    <w:rsid w:val="00C43BE7"/>
    <w:rsid w:val="00C475D7"/>
    <w:rsid w:val="00C52E4D"/>
    <w:rsid w:val="00C60CDF"/>
    <w:rsid w:val="00C646CC"/>
    <w:rsid w:val="00C66691"/>
    <w:rsid w:val="00C66AD0"/>
    <w:rsid w:val="00C74974"/>
    <w:rsid w:val="00CA1CFC"/>
    <w:rsid w:val="00CB4CBD"/>
    <w:rsid w:val="00CB5E49"/>
    <w:rsid w:val="00CC412F"/>
    <w:rsid w:val="00CF01AF"/>
    <w:rsid w:val="00D33CEA"/>
    <w:rsid w:val="00D4146A"/>
    <w:rsid w:val="00D45E69"/>
    <w:rsid w:val="00D7042E"/>
    <w:rsid w:val="00D76A11"/>
    <w:rsid w:val="00DA4710"/>
    <w:rsid w:val="00DC1152"/>
    <w:rsid w:val="00DE09CB"/>
    <w:rsid w:val="00DF7693"/>
    <w:rsid w:val="00E1105C"/>
    <w:rsid w:val="00E23A5E"/>
    <w:rsid w:val="00E27198"/>
    <w:rsid w:val="00E358C1"/>
    <w:rsid w:val="00E371FA"/>
    <w:rsid w:val="00E42426"/>
    <w:rsid w:val="00E6107D"/>
    <w:rsid w:val="00E62802"/>
    <w:rsid w:val="00E9764B"/>
    <w:rsid w:val="00EF58B4"/>
    <w:rsid w:val="00F11178"/>
    <w:rsid w:val="00F1292B"/>
    <w:rsid w:val="00F47FB5"/>
    <w:rsid w:val="00F52042"/>
    <w:rsid w:val="00F64BE0"/>
    <w:rsid w:val="00F70E38"/>
    <w:rsid w:val="00FB1848"/>
    <w:rsid w:val="00FC643D"/>
    <w:rsid w:val="00FD0114"/>
    <w:rsid w:val="00FD0E4D"/>
    <w:rsid w:val="00FD524F"/>
    <w:rsid w:val="00FF24B5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4465B793"/>
  <w15:docId w15:val="{CDF95EB1-9503-4BED-9104-2F0971F7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9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Refdecomentario">
    <w:name w:val="annotation reference"/>
    <w:basedOn w:val="Fuentedeprrafopredeter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rados">
    <w:name w:val="Centrados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1"/>
    <w:qFormat/>
    <w:rsid w:val="003756B5"/>
    <w:pPr>
      <w:jc w:val="right"/>
    </w:pPr>
  </w:style>
  <w:style w:type="character" w:styleId="Textodelmarcadordeposicin">
    <w:name w:val="Placeholder Text"/>
    <w:basedOn w:val="Fuentedeprrafopredeter"/>
    <w:uiPriority w:val="99"/>
    <w:semiHidden/>
    <w:rsid w:val="00C475D7"/>
    <w:rPr>
      <w:color w:val="808080"/>
    </w:rPr>
  </w:style>
  <w:style w:type="paragraph" w:customStyle="1" w:styleId="enviara">
    <w:name w:val="enviar a"/>
    <w:basedOn w:val="Normal"/>
    <w:link w:val="enviaracarcte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enviaracarcter">
    <w:name w:val="enviar a carácter"/>
    <w:basedOn w:val="Fuentedeprrafopredeter"/>
    <w:link w:val="enviara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529B"/>
    <w:rPr>
      <w:rFonts w:asciiTheme="majorHAnsi" w:eastAsiaTheme="majorEastAsia" w:hAnsiTheme="majorHAnsi" w:cstheme="majorBidi"/>
      <w:color w:val="5B0651" w:themeColor="accent2" w:themeShade="80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440A9C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g\AppData\Roaming\Microsoft\Templates\Recibo%20de%20ventas%20(dise&#241;o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4343C4F66C49CA99BC59F221C4C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98C8-A50C-46AF-B4A4-DD2DFF666AE7}"/>
      </w:docPartPr>
      <w:docPartBody>
        <w:p w:rsidR="00000000" w:rsidRDefault="00251301">
          <w:pPr>
            <w:pStyle w:val="584343C4F66C49CA99BC59F221C4C3BA"/>
          </w:pPr>
          <w:r w:rsidRPr="00A831CC">
            <w:rPr>
              <w:noProof/>
              <w:sz w:val="32"/>
              <w:szCs w:val="32"/>
              <w:lang w:bidi="es-ES"/>
            </w:rPr>
            <w:t>GRACIAS POR SU CONFIANZA</w:t>
          </w:r>
        </w:p>
      </w:docPartBody>
    </w:docPart>
    <w:docPart>
      <w:docPartPr>
        <w:name w:val="9C21278B516B43E3922DA0DB9D6A7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4855D-EE29-4896-BD67-C366BD2036A6}"/>
      </w:docPartPr>
      <w:docPartBody>
        <w:p w:rsidR="00000000" w:rsidRDefault="00251301">
          <w:pPr>
            <w:pStyle w:val="9C21278B516B43E3922DA0DB9D6A7388"/>
          </w:pPr>
          <w:r w:rsidRPr="00A831CC">
            <w:rPr>
              <w:rFonts w:ascii="Microsoft Office Preview Font" w:eastAsia="Microsoft Office Preview Font" w:hAnsi="Microsoft Office Preview Font" w:cs="Microsoft Office Preview Font"/>
              <w:noProof/>
              <w:sz w:val="18"/>
              <w:lang w:bidi="es-ES"/>
            </w:rPr>
            <w:t>VENDIDO A:</w:t>
          </w:r>
        </w:p>
      </w:docPartBody>
    </w:docPart>
    <w:docPart>
      <w:docPartPr>
        <w:name w:val="8A6CAD33768945E98C71519B2C5F5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D73B-6488-44C2-B3CB-8B87E718F6E9}"/>
      </w:docPartPr>
      <w:docPartBody>
        <w:p w:rsidR="00000000" w:rsidRDefault="00251301">
          <w:pPr>
            <w:pStyle w:val="8A6CAD33768945E98C71519B2C5F50FA"/>
          </w:pPr>
          <w:r w:rsidRPr="00A831CC">
            <w:rPr>
              <w:rFonts w:ascii="Microsoft Office Preview Font" w:eastAsia="Microsoft Office Preview Font" w:hAnsi="Microsoft Office Preview Font" w:cs="Microsoft Office Preview Font"/>
              <w:noProof/>
              <w:sz w:val="18"/>
              <w:lang w:bidi="es-ES"/>
            </w:rPr>
            <w:t>Dirección</w:t>
          </w:r>
        </w:p>
      </w:docPartBody>
    </w:docPart>
    <w:docPart>
      <w:docPartPr>
        <w:name w:val="32DF7890879C4A2895096975C5317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8749F-3311-4444-BAA4-ECA8C90BB500}"/>
      </w:docPartPr>
      <w:docPartBody>
        <w:p w:rsidR="00000000" w:rsidRDefault="00251301">
          <w:pPr>
            <w:pStyle w:val="32DF7890879C4A2895096975C53175B9"/>
          </w:pPr>
          <w:r w:rsidRPr="00A831CC">
            <w:rPr>
              <w:rFonts w:ascii="Microsoft Office Preview Font" w:eastAsia="Microsoft Office Preview Font" w:hAnsi="Microsoft Office Preview Font" w:cs="Microsoft Office Preview Font"/>
              <w:noProof/>
              <w:sz w:val="18"/>
              <w:lang w:bidi="es-ES"/>
            </w:rPr>
            <w:t>Teléfono</w:t>
          </w:r>
        </w:p>
      </w:docPartBody>
    </w:docPart>
    <w:docPart>
      <w:docPartPr>
        <w:name w:val="4ACF98C6DEEE4DE89A314FD5EBA5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987B-4E25-4B99-AED4-95ED38357D13}"/>
      </w:docPartPr>
      <w:docPartBody>
        <w:p w:rsidR="00000000" w:rsidRDefault="00251301">
          <w:pPr>
            <w:pStyle w:val="4ACF98C6DEEE4DE89A314FD5EBA5DDA4"/>
          </w:pPr>
          <w:r w:rsidRPr="00A831CC">
            <w:rPr>
              <w:noProof/>
              <w:lang w:bidi="es-ES"/>
            </w:rPr>
            <w:t>Id. del cliente:</w:t>
          </w:r>
        </w:p>
      </w:docPartBody>
    </w:docPart>
    <w:docPart>
      <w:docPartPr>
        <w:name w:val="240A35D74EDF4443BE81704256360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999DE-E11C-43C3-BDEC-043485B7A1A4}"/>
      </w:docPartPr>
      <w:docPartBody>
        <w:p w:rsidR="00000000" w:rsidRDefault="00251301">
          <w:pPr>
            <w:pStyle w:val="240A35D74EDF4443BE81704256360F66"/>
          </w:pPr>
          <w:r w:rsidRPr="00A831CC">
            <w:rPr>
              <w:noProof/>
              <w:lang w:bidi="es-ES"/>
            </w:rPr>
            <w:t>N.º</w:t>
          </w:r>
        </w:p>
      </w:docPartBody>
    </w:docPart>
    <w:docPart>
      <w:docPartPr>
        <w:name w:val="DD497EE4C9514375B768E87090A4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59A3E-0BFF-4406-8B58-9D5689022845}"/>
      </w:docPartPr>
      <w:docPartBody>
        <w:p w:rsidR="00000000" w:rsidRDefault="00251301">
          <w:pPr>
            <w:pStyle w:val="DD497EE4C9514375B768E87090A4978A"/>
          </w:pPr>
          <w:r w:rsidRPr="00A831CC">
            <w:rPr>
              <w:noProof/>
              <w:lang w:bidi="es-ES"/>
            </w:rPr>
            <w:t>MÉTODO DE PAGO</w:t>
          </w:r>
        </w:p>
      </w:docPartBody>
    </w:docPart>
    <w:docPart>
      <w:docPartPr>
        <w:name w:val="EF36D38AA6944DE3B31007DEB4A4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9DB6D-745F-4731-AF8B-19350AA8078A}"/>
      </w:docPartPr>
      <w:docPartBody>
        <w:p w:rsidR="00000000" w:rsidRDefault="00251301">
          <w:pPr>
            <w:pStyle w:val="EF36D38AA6944DE3B31007DEB4A42CBE"/>
          </w:pPr>
          <w:r w:rsidRPr="00A831CC">
            <w:rPr>
              <w:noProof/>
              <w:lang w:bidi="es-ES"/>
            </w:rPr>
            <w:t>N.º DE CHEQUE</w:t>
          </w:r>
        </w:p>
      </w:docPartBody>
    </w:docPart>
    <w:docPart>
      <w:docPartPr>
        <w:name w:val="3F4F54C9F4C24606BB48A9BC9E9D5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99161-98B0-4AE4-AE36-036FD3493D2E}"/>
      </w:docPartPr>
      <w:docPartBody>
        <w:p w:rsidR="00000000" w:rsidRDefault="00251301">
          <w:pPr>
            <w:pStyle w:val="3F4F54C9F4C24606BB48A9BC9E9D50C7"/>
          </w:pPr>
          <w:r w:rsidRPr="00A831CC">
            <w:rPr>
              <w:noProof/>
              <w:lang w:bidi="es-ES"/>
            </w:rPr>
            <w:t>trabajo</w:t>
          </w:r>
        </w:p>
      </w:docPartBody>
    </w:docPart>
    <w:docPart>
      <w:docPartPr>
        <w:name w:val="FDB9402361754B09AB5956FED6052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0425A-DA4C-436A-8798-1E913F201AB1}"/>
      </w:docPartPr>
      <w:docPartBody>
        <w:p w:rsidR="00000000" w:rsidRDefault="00251301">
          <w:pPr>
            <w:pStyle w:val="FDB9402361754B09AB5956FED60527AB"/>
          </w:pPr>
          <w:r w:rsidRPr="00A831CC">
            <w:rPr>
              <w:noProof/>
              <w:lang w:bidi="es-ES"/>
            </w:rPr>
            <w:t>Descuento total</w:t>
          </w:r>
        </w:p>
      </w:docPartBody>
    </w:docPart>
    <w:docPart>
      <w:docPartPr>
        <w:name w:val="8ECBED832052459095A7189A50E45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EABB0-9344-4C95-974E-52F08C9EDBC6}"/>
      </w:docPartPr>
      <w:docPartBody>
        <w:p w:rsidR="00000000" w:rsidRDefault="00251301">
          <w:pPr>
            <w:pStyle w:val="8ECBED832052459095A7189A50E45280"/>
          </w:pPr>
          <w:r w:rsidRPr="00A831CC">
            <w:rPr>
              <w:noProof/>
              <w:lang w:bidi="es-ES"/>
            </w:rPr>
            <w:t>Subtotal</w:t>
          </w:r>
        </w:p>
      </w:docPartBody>
    </w:docPart>
    <w:docPart>
      <w:docPartPr>
        <w:name w:val="8CFF52D59F3242AB8447AF9BFBF2A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2D925-1E41-4904-9101-E756EF98DD25}"/>
      </w:docPartPr>
      <w:docPartBody>
        <w:p w:rsidR="00000000" w:rsidRDefault="00251301">
          <w:pPr>
            <w:pStyle w:val="8CFF52D59F3242AB8447AF9BFBF2A983"/>
          </w:pPr>
          <w:r w:rsidRPr="00A831CC">
            <w:rPr>
              <w:noProof/>
              <w:lang w:bidi="es-ES"/>
            </w:rPr>
            <w:t>Impuesto sobre las ventas</w:t>
          </w:r>
        </w:p>
      </w:docPartBody>
    </w:docPart>
    <w:docPart>
      <w:docPartPr>
        <w:name w:val="A7A7D7CC6DDC4E50AEF9B4C3AEBE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C91BC-D742-4FE8-85E7-F7BEE6774B52}"/>
      </w:docPartPr>
      <w:docPartBody>
        <w:p w:rsidR="00000000" w:rsidRDefault="00251301">
          <w:pPr>
            <w:pStyle w:val="A7A7D7CC6DDC4E50AEF9B4C3AEBE1302"/>
          </w:pPr>
          <w:r w:rsidRPr="00A831CC">
            <w:rPr>
              <w:noProof/>
              <w:lang w:bidi="es-ES"/>
            </w:rPr>
            <w:t>Total</w:t>
          </w:r>
        </w:p>
      </w:docPartBody>
    </w:docPart>
    <w:docPart>
      <w:docPartPr>
        <w:name w:val="ADACA16A621E40CC949C9E0AE842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2E300-720A-40F3-AA4E-4D9358CE0359}"/>
      </w:docPartPr>
      <w:docPartBody>
        <w:p w:rsidR="00000000" w:rsidRDefault="004678E1" w:rsidP="004678E1">
          <w:pPr>
            <w:pStyle w:val="ADACA16A621E40CC949C9E0AE84285F0"/>
          </w:pPr>
          <w:r w:rsidRPr="00A831CC">
            <w:rPr>
              <w:noProof/>
              <w:lang w:bidi="es-ES"/>
            </w:rPr>
            <w:t>cant.</w:t>
          </w:r>
        </w:p>
      </w:docPartBody>
    </w:docPart>
    <w:docPart>
      <w:docPartPr>
        <w:name w:val="92F74BF0757D43E59A0ADFA57AD32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92A34-B37A-47C7-8C15-43392469B1E6}"/>
      </w:docPartPr>
      <w:docPartBody>
        <w:p w:rsidR="00000000" w:rsidRDefault="004678E1" w:rsidP="004678E1">
          <w:pPr>
            <w:pStyle w:val="92F74BF0757D43E59A0ADFA57AD32E7B"/>
          </w:pPr>
          <w:r w:rsidRPr="00A831CC">
            <w:rPr>
              <w:noProof/>
              <w:lang w:bidi="es-ES"/>
            </w:rPr>
            <w:t>descripción</w:t>
          </w:r>
        </w:p>
      </w:docPartBody>
    </w:docPart>
    <w:docPart>
      <w:docPartPr>
        <w:name w:val="3251B0F2BA894E9299BE2A4BE455D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87AD0-B5A5-45E2-9CAE-2E52F65B09CB}"/>
      </w:docPartPr>
      <w:docPartBody>
        <w:p w:rsidR="00000000" w:rsidRDefault="004678E1" w:rsidP="004678E1">
          <w:pPr>
            <w:pStyle w:val="3251B0F2BA894E9299BE2A4BE455DFE3"/>
          </w:pPr>
          <w:r w:rsidRPr="00A831CC">
            <w:rPr>
              <w:noProof/>
              <w:lang w:bidi="es-ES"/>
            </w:rPr>
            <w:t>precio por unidad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E1"/>
    <w:rsid w:val="00251301"/>
    <w:rsid w:val="0046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2E355C70ED48A5AB59B44A4091E29C">
    <w:name w:val="E32E355C70ED48A5AB59B44A4091E29C"/>
  </w:style>
  <w:style w:type="paragraph" w:customStyle="1" w:styleId="73B31EF9F69044B383F2C67D7455C54B">
    <w:name w:val="73B31EF9F69044B383F2C67D7455C54B"/>
  </w:style>
  <w:style w:type="paragraph" w:customStyle="1" w:styleId="F503549A02674DDF87D2A2FFDCD95641">
    <w:name w:val="F503549A02674DDF87D2A2FFDCD95641"/>
  </w:style>
  <w:style w:type="paragraph" w:customStyle="1" w:styleId="BB38CD33738443A5B83101CBB535ABE4">
    <w:name w:val="BB38CD33738443A5B83101CBB535ABE4"/>
  </w:style>
  <w:style w:type="paragraph" w:customStyle="1" w:styleId="FE47C884D7D949D395F51AA8E1C53131">
    <w:name w:val="FE47C884D7D949D395F51AA8E1C53131"/>
  </w:style>
  <w:style w:type="paragraph" w:customStyle="1" w:styleId="A4CAD6D524444284A734F8F35AA10AD7">
    <w:name w:val="A4CAD6D524444284A734F8F35AA10AD7"/>
  </w:style>
  <w:style w:type="paragraph" w:customStyle="1" w:styleId="365FEB56516E40D8ABA3A5DCEE8775BD">
    <w:name w:val="365FEB56516E40D8ABA3A5DCEE8775BD"/>
  </w:style>
  <w:style w:type="paragraph" w:customStyle="1" w:styleId="BD4B83C0431B4719A3292021649D5541">
    <w:name w:val="BD4B83C0431B4719A3292021649D5541"/>
  </w:style>
  <w:style w:type="paragraph" w:customStyle="1" w:styleId="51B3A5990FF943CAB238281341252FD1">
    <w:name w:val="51B3A5990FF943CAB238281341252FD1"/>
  </w:style>
  <w:style w:type="paragraph" w:customStyle="1" w:styleId="5210250ED279476FAC5964D79B172BCF">
    <w:name w:val="5210250ED279476FAC5964D79B172BCF"/>
  </w:style>
  <w:style w:type="paragraph" w:customStyle="1" w:styleId="F4DF4EE8B33E4E109594DB40F09CD32C">
    <w:name w:val="F4DF4EE8B33E4E109594DB40F09CD32C"/>
  </w:style>
  <w:style w:type="paragraph" w:customStyle="1" w:styleId="98C4BFDD4B5946A2948E1025E2D0B6C9">
    <w:name w:val="98C4BFDD4B5946A2948E1025E2D0B6C9"/>
  </w:style>
  <w:style w:type="paragraph" w:customStyle="1" w:styleId="0309747494994FC3BDF94ED62D32C2E2">
    <w:name w:val="0309747494994FC3BDF94ED62D32C2E2"/>
  </w:style>
  <w:style w:type="paragraph" w:customStyle="1" w:styleId="584343C4F66C49CA99BC59F221C4C3BA">
    <w:name w:val="584343C4F66C49CA99BC59F221C4C3BA"/>
  </w:style>
  <w:style w:type="paragraph" w:customStyle="1" w:styleId="4557B00C06534ED0B8BE2F89023A3909">
    <w:name w:val="4557B00C06534ED0B8BE2F89023A3909"/>
  </w:style>
  <w:style w:type="paragraph" w:customStyle="1" w:styleId="9C21278B516B43E3922DA0DB9D6A7388">
    <w:name w:val="9C21278B516B43E3922DA0DB9D6A7388"/>
  </w:style>
  <w:style w:type="paragraph" w:customStyle="1" w:styleId="2A3100D294494025ADE6A1FAF8E9455B">
    <w:name w:val="2A3100D294494025ADE6A1FAF8E9455B"/>
  </w:style>
  <w:style w:type="paragraph" w:customStyle="1" w:styleId="08F1654F97824BBDA53AAE0BCDEB377E">
    <w:name w:val="08F1654F97824BBDA53AAE0BCDEB377E"/>
  </w:style>
  <w:style w:type="paragraph" w:customStyle="1" w:styleId="8A6CAD33768945E98C71519B2C5F50FA">
    <w:name w:val="8A6CAD33768945E98C71519B2C5F50FA"/>
  </w:style>
  <w:style w:type="paragraph" w:customStyle="1" w:styleId="C4FC205FC660450C8B04F51383E2A057">
    <w:name w:val="C4FC205FC660450C8B04F51383E2A057"/>
  </w:style>
  <w:style w:type="paragraph" w:customStyle="1" w:styleId="32DF7890879C4A2895096975C53175B9">
    <w:name w:val="32DF7890879C4A2895096975C53175B9"/>
  </w:style>
  <w:style w:type="paragraph" w:customStyle="1" w:styleId="4ACF98C6DEEE4DE89A314FD5EBA5DDA4">
    <w:name w:val="4ACF98C6DEEE4DE89A314FD5EBA5DDA4"/>
  </w:style>
  <w:style w:type="paragraph" w:customStyle="1" w:styleId="240A35D74EDF4443BE81704256360F66">
    <w:name w:val="240A35D74EDF4443BE81704256360F66"/>
  </w:style>
  <w:style w:type="paragraph" w:customStyle="1" w:styleId="DD497EE4C9514375B768E87090A4978A">
    <w:name w:val="DD497EE4C9514375B768E87090A4978A"/>
  </w:style>
  <w:style w:type="paragraph" w:customStyle="1" w:styleId="EF36D38AA6944DE3B31007DEB4A42CBE">
    <w:name w:val="EF36D38AA6944DE3B31007DEB4A42CBE"/>
  </w:style>
  <w:style w:type="paragraph" w:customStyle="1" w:styleId="3F4F54C9F4C24606BB48A9BC9E9D50C7">
    <w:name w:val="3F4F54C9F4C24606BB48A9BC9E9D50C7"/>
  </w:style>
  <w:style w:type="paragraph" w:customStyle="1" w:styleId="5B24F71BC96D43E58A8348F517BF4D37">
    <w:name w:val="5B24F71BC96D43E58A8348F517BF4D37"/>
  </w:style>
  <w:style w:type="paragraph" w:customStyle="1" w:styleId="B97BCF0EFBCC4F9BB33C15DE40631553">
    <w:name w:val="B97BCF0EFBCC4F9BB33C15DE40631553"/>
  </w:style>
  <w:style w:type="paragraph" w:customStyle="1" w:styleId="88C117E74EC14F9EBE84A3D70201DB05">
    <w:name w:val="88C117E74EC14F9EBE84A3D70201DB05"/>
  </w:style>
  <w:style w:type="paragraph" w:customStyle="1" w:styleId="843BA8E9E1CC49618CDC7D26A746A173">
    <w:name w:val="843BA8E9E1CC49618CDC7D26A746A173"/>
  </w:style>
  <w:style w:type="paragraph" w:customStyle="1" w:styleId="F89202FFC00C47348DD80A62CF76050A">
    <w:name w:val="F89202FFC00C47348DD80A62CF76050A"/>
  </w:style>
  <w:style w:type="paragraph" w:customStyle="1" w:styleId="C2556AB4E2E64161A48038E2E6BFAD87">
    <w:name w:val="C2556AB4E2E64161A48038E2E6BFAD87"/>
  </w:style>
  <w:style w:type="paragraph" w:customStyle="1" w:styleId="FDB9402361754B09AB5956FED60527AB">
    <w:name w:val="FDB9402361754B09AB5956FED60527AB"/>
  </w:style>
  <w:style w:type="paragraph" w:customStyle="1" w:styleId="8ECBED832052459095A7189A50E45280">
    <w:name w:val="8ECBED832052459095A7189A50E45280"/>
  </w:style>
  <w:style w:type="paragraph" w:customStyle="1" w:styleId="8CFF52D59F3242AB8447AF9BFBF2A983">
    <w:name w:val="8CFF52D59F3242AB8447AF9BFBF2A983"/>
  </w:style>
  <w:style w:type="paragraph" w:customStyle="1" w:styleId="A7A7D7CC6DDC4E50AEF9B4C3AEBE1302">
    <w:name w:val="A7A7D7CC6DDC4E50AEF9B4C3AEBE1302"/>
  </w:style>
  <w:style w:type="paragraph" w:customStyle="1" w:styleId="A22E08DC8D4144CDB19E07656204C1D3">
    <w:name w:val="A22E08DC8D4144CDB19E07656204C1D3"/>
    <w:rsid w:val="004678E1"/>
  </w:style>
  <w:style w:type="paragraph" w:customStyle="1" w:styleId="563F87A58BE344018CAA7DF32E5D9D13">
    <w:name w:val="563F87A58BE344018CAA7DF32E5D9D13"/>
    <w:rsid w:val="004678E1"/>
  </w:style>
  <w:style w:type="paragraph" w:customStyle="1" w:styleId="B2EDD205BE5245E0919AC91AE90883B4">
    <w:name w:val="B2EDD205BE5245E0919AC91AE90883B4"/>
    <w:rsid w:val="004678E1"/>
  </w:style>
  <w:style w:type="paragraph" w:customStyle="1" w:styleId="F1DA8F0867354F349692AD66EA352A27">
    <w:name w:val="F1DA8F0867354F349692AD66EA352A27"/>
    <w:rsid w:val="004678E1"/>
  </w:style>
  <w:style w:type="paragraph" w:customStyle="1" w:styleId="891541EA22724173B3F0BC5647CD8398">
    <w:name w:val="891541EA22724173B3F0BC5647CD8398"/>
    <w:rsid w:val="004678E1"/>
  </w:style>
  <w:style w:type="paragraph" w:customStyle="1" w:styleId="3E141F79EBAB455F8AA16FD64E2C9587">
    <w:name w:val="3E141F79EBAB455F8AA16FD64E2C9587"/>
    <w:rsid w:val="004678E1"/>
  </w:style>
  <w:style w:type="paragraph" w:customStyle="1" w:styleId="9ECE96DC2BEC41CFBE592860E147C9CA">
    <w:name w:val="9ECE96DC2BEC41CFBE592860E147C9CA"/>
    <w:rsid w:val="004678E1"/>
  </w:style>
  <w:style w:type="paragraph" w:customStyle="1" w:styleId="FFE1E2DAC8724F7286A6BBA56F00F766">
    <w:name w:val="FFE1E2DAC8724F7286A6BBA56F00F766"/>
    <w:rsid w:val="004678E1"/>
  </w:style>
  <w:style w:type="paragraph" w:customStyle="1" w:styleId="78705ADF83534E63A043E4060BE1CE2D">
    <w:name w:val="78705ADF83534E63A043E4060BE1CE2D"/>
    <w:rsid w:val="004678E1"/>
  </w:style>
  <w:style w:type="paragraph" w:customStyle="1" w:styleId="4139DB0EFFC5498389E058A368474670">
    <w:name w:val="4139DB0EFFC5498389E058A368474670"/>
    <w:rsid w:val="004678E1"/>
  </w:style>
  <w:style w:type="paragraph" w:customStyle="1" w:styleId="F5BA00BCE7434D0C92C05E7AF2AA0A68">
    <w:name w:val="F5BA00BCE7434D0C92C05E7AF2AA0A68"/>
    <w:rsid w:val="004678E1"/>
  </w:style>
  <w:style w:type="paragraph" w:customStyle="1" w:styleId="02F2BEA2BADD44F4A382125CA0D8A298">
    <w:name w:val="02F2BEA2BADD44F4A382125CA0D8A298"/>
    <w:rsid w:val="004678E1"/>
  </w:style>
  <w:style w:type="paragraph" w:customStyle="1" w:styleId="ADACA16A621E40CC949C9E0AE84285F0">
    <w:name w:val="ADACA16A621E40CC949C9E0AE84285F0"/>
    <w:rsid w:val="004678E1"/>
  </w:style>
  <w:style w:type="paragraph" w:customStyle="1" w:styleId="92F74BF0757D43E59A0ADFA57AD32E7B">
    <w:name w:val="92F74BF0757D43E59A0ADFA57AD32E7B"/>
    <w:rsid w:val="004678E1"/>
  </w:style>
  <w:style w:type="paragraph" w:customStyle="1" w:styleId="3251B0F2BA894E9299BE2A4BE455DFE3">
    <w:name w:val="3251B0F2BA894E9299BE2A4BE455DFE3"/>
    <w:rsid w:val="004678E1"/>
  </w:style>
  <w:style w:type="paragraph" w:customStyle="1" w:styleId="1C101867683A4C879A8B950E49FC7787">
    <w:name w:val="1C101867683A4C879A8B950E49FC7787"/>
    <w:rsid w:val="004678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F17C-C3D7-4D6E-8E30-6E07B3B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Recibo de ventas (diseño degradado azul)</Template>
  <TotalTime>64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Cang</dc:creator>
  <cp:lastModifiedBy>Cang</cp:lastModifiedBy>
  <cp:revision>3</cp:revision>
  <dcterms:created xsi:type="dcterms:W3CDTF">2021-11-24T15:06:00Z</dcterms:created>
  <dcterms:modified xsi:type="dcterms:W3CDTF">2021-11-24T16:13:00Z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